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5EB8F" w14:textId="77777777" w:rsidR="00FD1C2A" w:rsidRPr="007B5AF0" w:rsidRDefault="007B5AF0">
      <w:pPr>
        <w:pStyle w:val="Title"/>
        <w:rPr>
          <w:sz w:val="40"/>
          <w:szCs w:val="40"/>
        </w:rPr>
      </w:pPr>
      <w:r w:rsidRPr="007B5AF0">
        <w:rPr>
          <w:sz w:val="40"/>
          <w:szCs w:val="40"/>
        </w:rPr>
        <w:t xml:space="preserve">Final Capstone Project for </w:t>
      </w:r>
    </w:p>
    <w:p w14:paraId="2BDA9FBF" w14:textId="77777777" w:rsidR="007B5AF0" w:rsidRPr="007B5AF0" w:rsidRDefault="007B5AF0">
      <w:pPr>
        <w:pStyle w:val="Title"/>
        <w:rPr>
          <w:sz w:val="40"/>
          <w:szCs w:val="40"/>
        </w:rPr>
      </w:pPr>
      <w:r w:rsidRPr="007B5AF0">
        <w:rPr>
          <w:sz w:val="40"/>
          <w:szCs w:val="40"/>
        </w:rPr>
        <w:t>Springboard Foundations of Data Science</w:t>
      </w:r>
    </w:p>
    <w:p w14:paraId="7D2F3135" w14:textId="77777777" w:rsidR="007B5AF0" w:rsidRDefault="007B5AF0">
      <w:pPr>
        <w:pStyle w:val="Title"/>
        <w:rPr>
          <w:sz w:val="48"/>
          <w:szCs w:val="48"/>
        </w:rPr>
      </w:pPr>
    </w:p>
    <w:p w14:paraId="167FC1C2" w14:textId="77777777" w:rsidR="007B5AF0" w:rsidRPr="007B5AF0" w:rsidRDefault="007B5AF0">
      <w:pPr>
        <w:pStyle w:val="Title"/>
        <w:rPr>
          <w:sz w:val="36"/>
          <w:szCs w:val="36"/>
        </w:rPr>
      </w:pPr>
      <w:r w:rsidRPr="007B5AF0">
        <w:rPr>
          <w:sz w:val="36"/>
          <w:szCs w:val="36"/>
        </w:rPr>
        <w:t>Cyber Attack Survey Project</w:t>
      </w:r>
    </w:p>
    <w:p w14:paraId="3E38DA90" w14:textId="77777777" w:rsidR="007B5AF0" w:rsidRPr="007B5AF0" w:rsidRDefault="007B5AF0">
      <w:pPr>
        <w:pStyle w:val="Title"/>
        <w:rPr>
          <w:sz w:val="36"/>
          <w:szCs w:val="36"/>
        </w:rPr>
      </w:pPr>
      <w:r w:rsidRPr="007B5AF0">
        <w:rPr>
          <w:sz w:val="36"/>
          <w:szCs w:val="36"/>
        </w:rPr>
        <w:t>C Halsell</w:t>
      </w:r>
    </w:p>
    <w:p w14:paraId="26258ACD" w14:textId="77777777" w:rsidR="00FD1C2A" w:rsidRDefault="008C1E51">
      <w:pPr>
        <w:pStyle w:val="Heading1"/>
      </w:pPr>
      <w:r>
        <w:t>Project Overview</w:t>
      </w:r>
    </w:p>
    <w:p w14:paraId="094A8EB4" w14:textId="77777777" w:rsidR="00937E50" w:rsidRDefault="008C1E51" w:rsidP="008C1E51">
      <w:r>
        <w:t>I reviewed many data sets before selecting</w:t>
      </w:r>
      <w:r w:rsidR="00DD3FCC">
        <w:t xml:space="preserve"> survey data from Pew Research Center for the People &amp; the Press. I wanted to select data that I normally do not use in my supply chain management activities and include a current topic. Pew conducted a phone survey in </w:t>
      </w:r>
      <w:r w:rsidR="00831BBD">
        <w:t xml:space="preserve">March </w:t>
      </w:r>
      <w:r w:rsidR="00DD3FCC">
        <w:t xml:space="preserve">2016 that investigated cyber security issues. </w:t>
      </w:r>
      <w:r w:rsidR="00937E50">
        <w:t xml:space="preserve">Of the </w:t>
      </w:r>
      <w:proofErr w:type="gramStart"/>
      <w:r w:rsidR="00937E50">
        <w:t>2,254 people</w:t>
      </w:r>
      <w:proofErr w:type="gramEnd"/>
      <w:r w:rsidR="00937E50">
        <w:t xml:space="preserve"> called during their survey period, 1,040 observations were included in the data pulled from their website. The data </w:t>
      </w:r>
      <w:r w:rsidR="00831BBD">
        <w:t xml:space="preserve">started with 104 variables. </w:t>
      </w:r>
    </w:p>
    <w:p w14:paraId="687895AC" w14:textId="351FCB84" w:rsidR="00DA70B7" w:rsidRPr="006921FA" w:rsidRDefault="00107BA1" w:rsidP="008C1E51">
      <w:pPr>
        <w:rPr>
          <w:b/>
        </w:rPr>
      </w:pPr>
      <w:r w:rsidRPr="006921FA">
        <w:rPr>
          <w:b/>
        </w:rPr>
        <w:t xml:space="preserve">The </w:t>
      </w:r>
      <w:r w:rsidR="000964B1" w:rsidRPr="006921FA">
        <w:rPr>
          <w:b/>
        </w:rPr>
        <w:t>goal of this project is to identify a potential target audience for a secure password application.</w:t>
      </w:r>
      <w:r w:rsidR="006921FA" w:rsidRPr="006921FA">
        <w:rPr>
          <w:b/>
        </w:rPr>
        <w:t xml:space="preserve"> </w:t>
      </w:r>
    </w:p>
    <w:p w14:paraId="0C5133A9" w14:textId="77777777" w:rsidR="00831BBD" w:rsidRDefault="00831BBD" w:rsidP="008C1E51">
      <w:r>
        <w:t>Initially, I imported it into Excel to get an idea of the column headers. They were very long, so I shortened them into R-friendly formats prior to importing the dataset into R.</w:t>
      </w:r>
      <w:r w:rsidR="00076C3F">
        <w:t xml:space="preserve"> The majority of the variables were categorical </w:t>
      </w:r>
      <w:r w:rsidR="00112216">
        <w:t>or ordinal, and there were a few numerical and interval variables as well.</w:t>
      </w:r>
      <w:r w:rsidR="00300B01">
        <w:t xml:space="preserve"> I pasted the initial variable string below:</w:t>
      </w:r>
    </w:p>
    <w:p w14:paraId="22378A93" w14:textId="77777777" w:rsidR="00DD3FCC" w:rsidRDefault="00DD3FCC">
      <w:pPr>
        <w:jc w:val="center"/>
      </w:pPr>
    </w:p>
    <w:p w14:paraId="47CBFB60" w14:textId="77777777" w:rsidR="00300B01" w:rsidRPr="00300B01" w:rsidRDefault="00300B01" w:rsidP="00300B01">
      <w:pPr>
        <w:rPr>
          <w:rFonts w:cstheme="minorHAnsi"/>
          <w:color w:val="0070C0"/>
          <w:sz w:val="20"/>
          <w:szCs w:val="20"/>
        </w:rPr>
      </w:pPr>
      <w:r w:rsidRPr="00300B01">
        <w:rPr>
          <w:rFonts w:cstheme="minorHAnsi"/>
          <w:color w:val="0070C0"/>
          <w:sz w:val="20"/>
          <w:szCs w:val="20"/>
        </w:rPr>
        <w:t xml:space="preserve">&gt; </w:t>
      </w:r>
      <w:proofErr w:type="spellStart"/>
      <w:r w:rsidRPr="00300B01">
        <w:rPr>
          <w:rFonts w:cstheme="minorHAnsi"/>
          <w:color w:val="0070C0"/>
          <w:sz w:val="20"/>
          <w:szCs w:val="20"/>
        </w:rPr>
        <w:t>str</w:t>
      </w:r>
      <w:proofErr w:type="spellEnd"/>
      <w:r w:rsidRPr="00300B01">
        <w:rPr>
          <w:rFonts w:cstheme="minorHAnsi"/>
          <w:color w:val="0070C0"/>
          <w:sz w:val="20"/>
          <w:szCs w:val="20"/>
        </w:rPr>
        <w:t>(</w:t>
      </w:r>
      <w:proofErr w:type="spellStart"/>
      <w:r w:rsidRPr="00300B01">
        <w:rPr>
          <w:rFonts w:cstheme="minorHAnsi"/>
          <w:color w:val="0070C0"/>
          <w:sz w:val="20"/>
          <w:szCs w:val="20"/>
        </w:rPr>
        <w:t>Cybersecuritymeans</w:t>
      </w:r>
      <w:proofErr w:type="spellEnd"/>
      <w:r w:rsidRPr="00300B01">
        <w:rPr>
          <w:rFonts w:cstheme="minorHAnsi"/>
          <w:color w:val="0070C0"/>
          <w:sz w:val="20"/>
          <w:szCs w:val="20"/>
        </w:rPr>
        <w:t>)</w:t>
      </w:r>
    </w:p>
    <w:p w14:paraId="777760C5" w14:textId="77777777" w:rsidR="00300B01" w:rsidRPr="00300B01" w:rsidRDefault="00300B01" w:rsidP="00300B01">
      <w:pPr>
        <w:rPr>
          <w:rFonts w:cstheme="minorHAnsi"/>
          <w:color w:val="0070C0"/>
          <w:sz w:val="20"/>
          <w:szCs w:val="20"/>
        </w:rPr>
      </w:pPr>
      <w:r w:rsidRPr="00300B01">
        <w:rPr>
          <w:rFonts w:cstheme="minorHAnsi"/>
          <w:color w:val="0070C0"/>
          <w:sz w:val="20"/>
          <w:szCs w:val="20"/>
        </w:rPr>
        <w:t>Classes ‘</w:t>
      </w:r>
      <w:proofErr w:type="spellStart"/>
      <w:r w:rsidRPr="00300B01">
        <w:rPr>
          <w:rFonts w:cstheme="minorHAnsi"/>
          <w:color w:val="0070C0"/>
          <w:sz w:val="20"/>
          <w:szCs w:val="20"/>
        </w:rPr>
        <w:t>tbl_df</w:t>
      </w:r>
      <w:proofErr w:type="spellEnd"/>
      <w:r w:rsidRPr="00300B01">
        <w:rPr>
          <w:rFonts w:cstheme="minorHAnsi"/>
          <w:color w:val="0070C0"/>
          <w:sz w:val="20"/>
          <w:szCs w:val="20"/>
        </w:rPr>
        <w:t>’, ‘</w:t>
      </w:r>
      <w:proofErr w:type="spellStart"/>
      <w:r w:rsidRPr="00300B01">
        <w:rPr>
          <w:rFonts w:cstheme="minorHAnsi"/>
          <w:color w:val="0070C0"/>
          <w:sz w:val="20"/>
          <w:szCs w:val="20"/>
        </w:rPr>
        <w:t>tbl</w:t>
      </w:r>
      <w:proofErr w:type="spellEnd"/>
      <w:r w:rsidRPr="00300B01">
        <w:rPr>
          <w:rFonts w:cstheme="minorHAnsi"/>
          <w:color w:val="0070C0"/>
          <w:sz w:val="20"/>
          <w:szCs w:val="20"/>
        </w:rPr>
        <w:t>’ and '</w:t>
      </w:r>
      <w:proofErr w:type="spellStart"/>
      <w:proofErr w:type="gramStart"/>
      <w:r w:rsidRPr="00300B01">
        <w:rPr>
          <w:rFonts w:cstheme="minorHAnsi"/>
          <w:color w:val="0070C0"/>
          <w:sz w:val="20"/>
          <w:szCs w:val="20"/>
        </w:rPr>
        <w:t>data.frame</w:t>
      </w:r>
      <w:proofErr w:type="spellEnd"/>
      <w:proofErr w:type="gramEnd"/>
      <w:r w:rsidRPr="00300B01">
        <w:rPr>
          <w:rFonts w:cstheme="minorHAnsi"/>
          <w:color w:val="0070C0"/>
          <w:sz w:val="20"/>
          <w:szCs w:val="20"/>
        </w:rPr>
        <w:t>':</w:t>
      </w:r>
      <w:r w:rsidRPr="00300B01">
        <w:rPr>
          <w:rFonts w:cstheme="minorHAnsi"/>
          <w:color w:val="0070C0"/>
          <w:sz w:val="20"/>
          <w:szCs w:val="20"/>
        </w:rPr>
        <w:tab/>
        <w:t>1040 obs. of  105 variables:</w:t>
      </w:r>
    </w:p>
    <w:p w14:paraId="39C8700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psraid</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101100 100762 201683 100776 200149 ...</w:t>
      </w:r>
    </w:p>
    <w:p w14:paraId="597ED685"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sample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1 1 1 1 1 1 1 1 1 1 ...</w:t>
      </w:r>
    </w:p>
    <w:p w14:paraId="71F8909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sex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1 2 2 2 1 1 2 2 2 1 ...</w:t>
      </w:r>
    </w:p>
    <w:p w14:paraId="67CF0C3A"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age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60 88 90 76 58 67 85 83 84 53 ...</w:t>
      </w:r>
    </w:p>
    <w:p w14:paraId="0D14E92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lastRenderedPageBreak/>
        <w:t xml:space="preserve"> $ </w:t>
      </w:r>
      <w:proofErr w:type="spellStart"/>
      <w:r w:rsidRPr="00300B01">
        <w:rPr>
          <w:rFonts w:cstheme="minorHAnsi"/>
          <w:color w:val="0070C0"/>
          <w:sz w:val="20"/>
          <w:szCs w:val="20"/>
        </w:rPr>
        <w:t>agegroup</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chr</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Young_Boomer</w:t>
      </w:r>
      <w:proofErr w:type="spellEnd"/>
      <w:r w:rsidRPr="00300B01">
        <w:rPr>
          <w:rFonts w:cstheme="minorHAnsi"/>
          <w:color w:val="0070C0"/>
          <w:sz w:val="20"/>
          <w:szCs w:val="20"/>
        </w:rPr>
        <w:t>" "</w:t>
      </w:r>
      <w:proofErr w:type="spellStart"/>
      <w:r w:rsidRPr="00300B01">
        <w:rPr>
          <w:rFonts w:cstheme="minorHAnsi"/>
          <w:color w:val="0070C0"/>
          <w:sz w:val="20"/>
          <w:szCs w:val="20"/>
        </w:rPr>
        <w:t>GI_Gen</w:t>
      </w:r>
      <w:proofErr w:type="spellEnd"/>
      <w:r w:rsidRPr="00300B01">
        <w:rPr>
          <w:rFonts w:cstheme="minorHAnsi"/>
          <w:color w:val="0070C0"/>
          <w:sz w:val="20"/>
          <w:szCs w:val="20"/>
        </w:rPr>
        <w:t>" "</w:t>
      </w:r>
      <w:proofErr w:type="spellStart"/>
      <w:r w:rsidRPr="00300B01">
        <w:rPr>
          <w:rFonts w:cstheme="minorHAnsi"/>
          <w:color w:val="0070C0"/>
          <w:sz w:val="20"/>
          <w:szCs w:val="20"/>
        </w:rPr>
        <w:t>GI_Gen</w:t>
      </w:r>
      <w:proofErr w:type="spellEnd"/>
      <w:r w:rsidRPr="00300B01">
        <w:rPr>
          <w:rFonts w:cstheme="minorHAnsi"/>
          <w:color w:val="0070C0"/>
          <w:sz w:val="20"/>
          <w:szCs w:val="20"/>
        </w:rPr>
        <w:t>" "</w:t>
      </w:r>
      <w:proofErr w:type="spellStart"/>
      <w:r w:rsidRPr="00300B01">
        <w:rPr>
          <w:rFonts w:cstheme="minorHAnsi"/>
          <w:color w:val="0070C0"/>
          <w:sz w:val="20"/>
          <w:szCs w:val="20"/>
        </w:rPr>
        <w:t>Silent_Gen</w:t>
      </w:r>
      <w:proofErr w:type="spellEnd"/>
      <w:r w:rsidRPr="00300B01">
        <w:rPr>
          <w:rFonts w:cstheme="minorHAnsi"/>
          <w:color w:val="0070C0"/>
          <w:sz w:val="20"/>
          <w:szCs w:val="20"/>
        </w:rPr>
        <w:t>" ...</w:t>
      </w:r>
    </w:p>
    <w:p w14:paraId="7641866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educ2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3 2 2 3 1 2 8 8 3 2 ...</w:t>
      </w:r>
    </w:p>
    <w:p w14:paraId="4ACF478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marital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6 5 5 1 3 5 3 5 5 1 ...</w:t>
      </w:r>
    </w:p>
    <w:p w14:paraId="0CF82C5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par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2 2 2 2 2 2 2 2 2 2 ...</w:t>
      </w:r>
    </w:p>
    <w:p w14:paraId="27C8AEDD"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ideo</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5 3 3 5 NA 2 2 2 1 ...</w:t>
      </w:r>
    </w:p>
    <w:p w14:paraId="58E917C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hisp</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2 2 2 2 1 2 2 2 2 2 ...</w:t>
      </w:r>
    </w:p>
    <w:p w14:paraId="0142B9D7"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race3m1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1 1 7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2 1 1 ...</w:t>
      </w:r>
    </w:p>
    <w:p w14:paraId="77E02094"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emplnw3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3 3 3 3 3 3 3 3 3 1 ...</w:t>
      </w:r>
    </w:p>
    <w:p w14:paraId="6C4EC5CD"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party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1 2 2 2 2 2 2 1 3 1 ...</w:t>
      </w:r>
    </w:p>
    <w:p w14:paraId="25072E67"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partyln</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1 NA ...</w:t>
      </w:r>
    </w:p>
    <w:p w14:paraId="1F8BF2AC"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inc</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NA 1 3 2 2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3 ...</w:t>
      </w:r>
    </w:p>
    <w:p w14:paraId="56E96E6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hh1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1 1 2 1 3 1 8 1 1 2 ...</w:t>
      </w:r>
    </w:p>
    <w:p w14:paraId="543C341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hh3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2 NA 3 NA 1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2 ...</w:t>
      </w:r>
    </w:p>
    <w:p w14:paraId="24A625D4"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q1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1 2 2 2 2 2 2 1 1 2 ...</w:t>
      </w:r>
    </w:p>
    <w:p w14:paraId="1505EB9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qc1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1 NA 2 2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2 ...</w:t>
      </w:r>
    </w:p>
    <w:p w14:paraId="1F2BD4D4"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eminuse</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2 2 2 2 2 2 2 2 2 2 ...</w:t>
      </w:r>
    </w:p>
    <w:p w14:paraId="6F907BBD"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intmob</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2 2 2 2 2 2 2 2 2 2 ...</w:t>
      </w:r>
    </w:p>
    <w:p w14:paraId="14E800B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intfreq</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23712EE6"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device1a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NA 2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1 2 1 NA ...</w:t>
      </w:r>
    </w:p>
    <w:p w14:paraId="4820F80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smart1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2 NA 8 2 8 NA 2 2 ...</w:t>
      </w:r>
    </w:p>
    <w:p w14:paraId="33D839E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snsint2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0931209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meanacct</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5.33 6 5.6 4 3.2 ...</w:t>
      </w:r>
    </w:p>
    <w:p w14:paraId="3CBC0F02"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lastRenderedPageBreak/>
        <w:t xml:space="preserve"> $ </w:t>
      </w:r>
      <w:proofErr w:type="spellStart"/>
      <w:r w:rsidRPr="00300B01">
        <w:rPr>
          <w:rFonts w:cstheme="minorHAnsi"/>
          <w:color w:val="0070C0"/>
          <w:sz w:val="20"/>
          <w:szCs w:val="20"/>
        </w:rPr>
        <w:t>meansecur</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3 1.83 2 2 5 ...</w:t>
      </w:r>
    </w:p>
    <w:p w14:paraId="1598848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meanhabit</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172065B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proofErr w:type="gramStart"/>
      <w:r w:rsidRPr="00300B01">
        <w:rPr>
          <w:rFonts w:cstheme="minorHAnsi"/>
          <w:color w:val="0070C0"/>
          <w:sz w:val="20"/>
          <w:szCs w:val="20"/>
        </w:rPr>
        <w:t>meanpolicy</w:t>
      </w:r>
      <w:proofErr w:type="spellEnd"/>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5.73 6.18 4.64 5.73 3.45 ...</w:t>
      </w:r>
    </w:p>
    <w:p w14:paraId="50E9F172"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meanactivity</w:t>
      </w:r>
      <w:proofErr w:type="spellEnd"/>
      <w:r w:rsidRPr="00300B01">
        <w:rPr>
          <w:rFonts w:cstheme="minorHAnsi"/>
          <w:color w:val="0070C0"/>
          <w:sz w:val="20"/>
          <w:szCs w:val="20"/>
        </w:rPr>
        <w:t xml:space="preserve">: </w:t>
      </w:r>
      <w:proofErr w:type="spellStart"/>
      <w:proofErr w:type="gramStart"/>
      <w:r w:rsidRPr="00300B01">
        <w:rPr>
          <w:rFonts w:cstheme="minorHAnsi"/>
          <w:color w:val="0070C0"/>
          <w:sz w:val="20"/>
          <w:szCs w:val="20"/>
        </w:rPr>
        <w:t>num</w:t>
      </w:r>
      <w:proofErr w:type="spellEnd"/>
      <w:r w:rsidRPr="00300B01">
        <w:rPr>
          <w:rFonts w:cstheme="minorHAnsi"/>
          <w:color w:val="0070C0"/>
          <w:sz w:val="20"/>
          <w:szCs w:val="20"/>
        </w:rPr>
        <w:t xml:space="preserve">  4.69</w:t>
      </w:r>
      <w:proofErr w:type="gramEnd"/>
      <w:r w:rsidRPr="00300B01">
        <w:rPr>
          <w:rFonts w:cstheme="minorHAnsi"/>
          <w:color w:val="0070C0"/>
          <w:sz w:val="20"/>
          <w:szCs w:val="20"/>
        </w:rPr>
        <w:t xml:space="preserve"> 4.67 4.08 3.91 3.88 ...</w:t>
      </w:r>
    </w:p>
    <w:p w14:paraId="39E07A75"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usr</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chr</w:t>
      </w:r>
      <w:proofErr w:type="spellEnd"/>
      <w:r w:rsidRPr="00300B01">
        <w:rPr>
          <w:rFonts w:cstheme="minorHAnsi"/>
          <w:color w:val="0070C0"/>
          <w:sz w:val="20"/>
          <w:szCs w:val="20"/>
        </w:rPr>
        <w:t xml:space="preserve">  "Urban" "Urban" "Urban" "Rural" ...</w:t>
      </w:r>
    </w:p>
    <w:p w14:paraId="73C69E6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cregion</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chr</w:t>
      </w:r>
      <w:proofErr w:type="spellEnd"/>
      <w:r w:rsidRPr="00300B01">
        <w:rPr>
          <w:rFonts w:cstheme="minorHAnsi"/>
          <w:color w:val="0070C0"/>
          <w:sz w:val="20"/>
          <w:szCs w:val="20"/>
        </w:rPr>
        <w:t xml:space="preserve">  "West" "South" "West" "South" ...</w:t>
      </w:r>
    </w:p>
    <w:p w14:paraId="25B72B8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state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6 12 53 5 48 51 5 13 55 55 ...</w:t>
      </w:r>
    </w:p>
    <w:p w14:paraId="7F0DEC1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density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4 3 2 1 5 5 2 1 3 1 ...</w:t>
      </w:r>
    </w:p>
    <w:p w14:paraId="542695C7"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acct1a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74CDD5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acct1b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0AD3471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acct1c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65B0EF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acct1d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4E59791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acct2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59862D2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8 NA 2 3 2 NA 2 4 ...</w:t>
      </w:r>
    </w:p>
    <w:p w14:paraId="0B7F4947"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5 NA 4 3 3 NA 2 8 ...</w:t>
      </w:r>
    </w:p>
    <w:p w14:paraId="2D2AD1E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5EC46695"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acct3d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2FA05B24"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3 5 2 4 4 8 2 2 2 4 ...</w:t>
      </w:r>
    </w:p>
    <w:p w14:paraId="35D534F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acct3f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5 5 5 4 4 3 5 5 1 4 ...</w:t>
      </w:r>
    </w:p>
    <w:p w14:paraId="4F5DCD1C"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acct3g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8 8 8 4 2 3 5 5 2 3 ...</w:t>
      </w:r>
    </w:p>
    <w:p w14:paraId="5C927BC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8 1 3 2 2 2 3 2 3 2 ...</w:t>
      </w:r>
    </w:p>
    <w:p w14:paraId="7AA405AA"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secur2a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2 2 2 2 8 2 2 2 2 2 ...</w:t>
      </w:r>
    </w:p>
    <w:p w14:paraId="017A52A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lastRenderedPageBreak/>
        <w:t xml:space="preserve"> $ secur2b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2 2 1 2 8 8 2 2 2 2 ...</w:t>
      </w:r>
    </w:p>
    <w:p w14:paraId="4CC2A3D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secur2c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2 2 2 2 2 2 2 2 2 2 ...</w:t>
      </w:r>
    </w:p>
    <w:p w14:paraId="6215608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secur2d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924068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secur2e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261B8F2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secur2f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2 2 2 2 2 8 2 2 8 2 ...</w:t>
      </w:r>
    </w:p>
    <w:p w14:paraId="0A4FE62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secur2g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2 2 2 2 8 8 2 2 2 2 ...</w:t>
      </w:r>
    </w:p>
    <w:p w14:paraId="363BFF04"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36B3086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0D5744D9"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7F8E6FC"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habits1d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52C24D8D"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03260BA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habits1f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59A52B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habits2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C6548F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habits3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04AE46CA"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habits4a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2CDE797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habits4b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DE5B785"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habits4c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20BE507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habits5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4022D042"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habits6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129C4FB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habits7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11A9F95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habits8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40D04A3D"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habits9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11BCDDC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lastRenderedPageBreak/>
        <w:t xml:space="preserve"> $ habits10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1593F58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8400427"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habits12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7AEC3584"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meanwifi</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52CDF1A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wifi1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41BB7DE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wifi2a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50D9437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wifi2b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39FEB39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wifi2c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7B3D06B0"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wifi2d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6F3695C8"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8 8 8 8 2 2 8 8 8 2 ...</w:t>
      </w:r>
    </w:p>
    <w:p w14:paraId="1C1CFFA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policy2a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8 8 8 8 1 1 8 2 8 2 ...</w:t>
      </w:r>
    </w:p>
    <w:p w14:paraId="1F87CBE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policy2b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8 8 3 8 1 1 8 8 8 2 ...</w:t>
      </w:r>
    </w:p>
    <w:p w14:paraId="37A760B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policy3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8 8 3 8 4 3 8 8 8 4 ...</w:t>
      </w:r>
    </w:p>
    <w:p w14:paraId="2B375FD2"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policy4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8 8 8 8 3 2 8 8 8 4 ...</w:t>
      </w:r>
    </w:p>
    <w:p w14:paraId="0663CC5E"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policy5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8 8 8 8 3 4 8 8 8 4 ...</w:t>
      </w:r>
    </w:p>
    <w:p w14:paraId="3DA3D3C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policy6a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3 3 3 3 3 3 3 3 3 8 ...</w:t>
      </w:r>
    </w:p>
    <w:p w14:paraId="5100DB93"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policy6b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3 3 2 3 8 3 3 3 3 8 ...</w:t>
      </w:r>
    </w:p>
    <w:p w14:paraId="28F48586"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policy6c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3 8 2 3 2 2 3 3 2 2 ...</w:t>
      </w:r>
    </w:p>
    <w:p w14:paraId="47B32777"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policy6d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3 3 3 3 3 3 3 3 3 3 ...</w:t>
      </w:r>
    </w:p>
    <w:p w14:paraId="3EFDEC81"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policy6e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3 3 3 3 8 3 3 3 2 3 ...</w:t>
      </w:r>
    </w:p>
    <w:p w14:paraId="2E66D666"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habits1</w:t>
      </w:r>
      <w:proofErr w:type="gramStart"/>
      <w:r w:rsidRPr="00300B01">
        <w:rPr>
          <w:rFonts w:cstheme="minorHAnsi"/>
          <w:color w:val="0070C0"/>
          <w:sz w:val="20"/>
          <w:szCs w:val="20"/>
        </w:rPr>
        <w:t>cnt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NA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roofErr w:type="spellStart"/>
      <w:r w:rsidRPr="00300B01">
        <w:rPr>
          <w:rFonts w:cstheme="minorHAnsi"/>
          <w:color w:val="0070C0"/>
          <w:sz w:val="20"/>
          <w:szCs w:val="20"/>
        </w:rPr>
        <w:t>NA</w:t>
      </w:r>
      <w:proofErr w:type="spellEnd"/>
      <w:r w:rsidRPr="00300B01">
        <w:rPr>
          <w:rFonts w:cstheme="minorHAnsi"/>
          <w:color w:val="0070C0"/>
          <w:sz w:val="20"/>
          <w:szCs w:val="20"/>
        </w:rPr>
        <w:t xml:space="preserve"> ...</w:t>
      </w:r>
    </w:p>
    <w:p w14:paraId="3A3BD01C"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iphoneuse</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1 1 2 1 3 3 2 1 2 3 ...</w:t>
      </w:r>
    </w:p>
    <w:p w14:paraId="23AB9FD6"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lastRenderedPageBreak/>
        <w:t xml:space="preserve"> $ </w:t>
      </w:r>
      <w:proofErr w:type="spellStart"/>
      <w:r w:rsidRPr="00300B01">
        <w:rPr>
          <w:rFonts w:cstheme="minorHAnsi"/>
          <w:color w:val="0070C0"/>
          <w:sz w:val="20"/>
          <w:szCs w:val="20"/>
        </w:rPr>
        <w:t>hphoneuse</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1 1 2 1 3 3 2 1 2 3 ...</w:t>
      </w:r>
    </w:p>
    <w:p w14:paraId="0A1F8A2B"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recage</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5 6 6 6 5 6 6 6 6 4 ...</w:t>
      </w:r>
    </w:p>
    <w:p w14:paraId="77045AA6"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receduc</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1 1 1 1 1 1 3 3 1 1 ...</w:t>
      </w:r>
    </w:p>
    <w:p w14:paraId="7D1699FF"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adults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1 1 2 1 3 1 1 1 1 2 ...</w:t>
      </w:r>
    </w:p>
    <w:p w14:paraId="671ECA0A"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weight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5.91 5.24 2.47 4.47 3.53 ...</w:t>
      </w:r>
    </w:p>
    <w:p w14:paraId="2339CBF5" w14:textId="77777777" w:rsidR="00300B01" w:rsidRPr="00300B01" w:rsidRDefault="00300B01" w:rsidP="00300B01">
      <w:pPr>
        <w:spacing w:line="240" w:lineRule="auto"/>
        <w:rPr>
          <w:rFonts w:cstheme="minorHAnsi"/>
          <w:color w:val="0070C0"/>
          <w:sz w:val="20"/>
          <w:szCs w:val="20"/>
        </w:rPr>
      </w:pPr>
      <w:r w:rsidRPr="00300B01">
        <w:rPr>
          <w:rFonts w:cstheme="minorHAnsi"/>
          <w:color w:val="0070C0"/>
          <w:sz w:val="20"/>
          <w:szCs w:val="20"/>
        </w:rPr>
        <w:t xml:space="preserve"> $ </w:t>
      </w:r>
      <w:proofErr w:type="spellStart"/>
      <w:r w:rsidRPr="00300B01">
        <w:rPr>
          <w:rFonts w:cstheme="minorHAnsi"/>
          <w:color w:val="0070C0"/>
          <w:sz w:val="20"/>
          <w:szCs w:val="20"/>
        </w:rPr>
        <w:t>standwt</w:t>
      </w:r>
      <w:proofErr w:type="spellEnd"/>
      <w:r w:rsidRPr="00300B01">
        <w:rPr>
          <w:rFonts w:cstheme="minorHAnsi"/>
          <w:color w:val="0070C0"/>
          <w:sz w:val="20"/>
          <w:szCs w:val="20"/>
        </w:rPr>
        <w:t xml:space="preserve">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2.064 1.828 0.863 1.561 1.232 ...</w:t>
      </w:r>
    </w:p>
    <w:p w14:paraId="7B52462D" w14:textId="77777777" w:rsidR="00FD1C2A" w:rsidRDefault="00300B01" w:rsidP="00300B01">
      <w:pPr>
        <w:spacing w:line="240" w:lineRule="auto"/>
        <w:rPr>
          <w:rFonts w:cstheme="minorHAnsi"/>
          <w:color w:val="0070C0"/>
          <w:sz w:val="20"/>
          <w:szCs w:val="20"/>
        </w:rPr>
      </w:pPr>
      <w:r w:rsidRPr="00300B01">
        <w:rPr>
          <w:rFonts w:cstheme="minorHAnsi"/>
          <w:color w:val="0070C0"/>
          <w:sz w:val="20"/>
          <w:szCs w:val="20"/>
        </w:rPr>
        <w:t xml:space="preserve"> $ sample__1 </w:t>
      </w:r>
      <w:proofErr w:type="gramStart"/>
      <w:r w:rsidRPr="00300B01">
        <w:rPr>
          <w:rFonts w:cstheme="minorHAnsi"/>
          <w:color w:val="0070C0"/>
          <w:sz w:val="20"/>
          <w:szCs w:val="20"/>
        </w:rPr>
        <w:t xml:space="preserve">  :</w:t>
      </w:r>
      <w:proofErr w:type="gramEnd"/>
      <w:r w:rsidRPr="00300B01">
        <w:rPr>
          <w:rFonts w:cstheme="minorHAnsi"/>
          <w:color w:val="0070C0"/>
          <w:sz w:val="20"/>
          <w:szCs w:val="20"/>
        </w:rPr>
        <w:t xml:space="preserve"> </w:t>
      </w:r>
      <w:proofErr w:type="spellStart"/>
      <w:r w:rsidRPr="00300B01">
        <w:rPr>
          <w:rFonts w:cstheme="minorHAnsi"/>
          <w:color w:val="0070C0"/>
          <w:sz w:val="20"/>
          <w:szCs w:val="20"/>
        </w:rPr>
        <w:t>num</w:t>
      </w:r>
      <w:proofErr w:type="spellEnd"/>
      <w:r w:rsidRPr="00300B01">
        <w:rPr>
          <w:rFonts w:cstheme="minorHAnsi"/>
          <w:color w:val="0070C0"/>
          <w:sz w:val="20"/>
          <w:szCs w:val="20"/>
        </w:rPr>
        <w:t xml:space="preserve">  1 1 2 1 2 2 1 1 1 2 ...</w:t>
      </w:r>
    </w:p>
    <w:p w14:paraId="1E5B13D3" w14:textId="77777777" w:rsidR="00300B01" w:rsidRDefault="00300B01" w:rsidP="00300B01">
      <w:pPr>
        <w:spacing w:line="240" w:lineRule="auto"/>
        <w:rPr>
          <w:rFonts w:cstheme="minorHAnsi"/>
          <w:color w:val="0070C0"/>
          <w:sz w:val="20"/>
          <w:szCs w:val="20"/>
        </w:rPr>
      </w:pPr>
    </w:p>
    <w:p w14:paraId="271459A6" w14:textId="77777777" w:rsidR="00300B01" w:rsidRDefault="006D2740" w:rsidP="00300B01">
      <w:pPr>
        <w:spacing w:line="240" w:lineRule="auto"/>
      </w:pPr>
      <w:r>
        <w:t>The number of non-responses included in the dataset was concerning, so I researched several survey analysis websites to get ideas about how to deal with them. Initially, I thought of filling them by imputing the mean of the existing responses; however, I learned that in surveys a non-response can be as meaningful as a response. I kept them and noted how many missing observations were in various subsets.</w:t>
      </w:r>
      <w:r w:rsidR="00752A26">
        <w:t xml:space="preserve"> Considering that the purpose of the survey was to learn</w:t>
      </w:r>
      <w:r w:rsidR="00A7488F">
        <w:t xml:space="preserve"> about cyber security, 4 of the 5</w:t>
      </w:r>
      <w:r w:rsidR="00752A26">
        <w:t xml:space="preserve"> public </w:t>
      </w:r>
      <w:proofErr w:type="spellStart"/>
      <w:r w:rsidR="00752A26">
        <w:t>WiFi</w:t>
      </w:r>
      <w:proofErr w:type="spellEnd"/>
      <w:r w:rsidR="00752A26">
        <w:t xml:space="preserve"> questions</w:t>
      </w:r>
      <w:r w:rsidR="00A7488F">
        <w:t xml:space="preserve"> contained more than 538 non-responses.</w:t>
      </w:r>
    </w:p>
    <w:p w14:paraId="52C00088" w14:textId="77777777" w:rsidR="003B5282" w:rsidRDefault="00652DDE" w:rsidP="00300B01">
      <w:pPr>
        <w:spacing w:line="240" w:lineRule="auto"/>
      </w:pPr>
      <w:r>
        <w:t xml:space="preserve">Demographic variables include sex, </w:t>
      </w:r>
      <w:r w:rsidRPr="00E60E10">
        <w:rPr>
          <w:color w:val="FF0000"/>
        </w:rPr>
        <w:t>age,</w:t>
      </w:r>
      <w:r>
        <w:t xml:space="preserve"> education, </w:t>
      </w:r>
      <w:r w:rsidRPr="00E60E10">
        <w:rPr>
          <w:color w:val="FF0000"/>
        </w:rPr>
        <w:t>marital status</w:t>
      </w:r>
      <w:r>
        <w:t>, parental status, ideology, political affiliation, employment, race, income, number of people in the household, state, density and region.</w:t>
      </w:r>
    </w:p>
    <w:p w14:paraId="2AE14955" w14:textId="65865FF2" w:rsidR="00652DDE" w:rsidRDefault="00E60E10" w:rsidP="00300B01">
      <w:pPr>
        <w:spacing w:line="240" w:lineRule="auto"/>
      </w:pPr>
      <w:r>
        <w:t>Questio</w:t>
      </w:r>
      <w:r w:rsidR="00DA7235">
        <w:t>ns</w:t>
      </w:r>
      <w:r w:rsidR="00652DDE">
        <w:t xml:space="preserve"> included:</w:t>
      </w:r>
    </w:p>
    <w:p w14:paraId="342057C9"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Type of mobile device used?</w:t>
      </w:r>
    </w:p>
    <w:p w14:paraId="57D481F3"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use social media like Facebook or Twitter?</w:t>
      </w:r>
    </w:p>
    <w:p w14:paraId="664D34BD"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bank online?</w:t>
      </w:r>
    </w:p>
    <w:p w14:paraId="3AED1E70"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have online health care accounts?</w:t>
      </w:r>
    </w:p>
    <w:p w14:paraId="35B5781E"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have online utility bill pay?</w:t>
      </w:r>
    </w:p>
    <w:p w14:paraId="0DCDF10A"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have any type of online bill pay accounts?</w:t>
      </w:r>
    </w:p>
    <w:p w14:paraId="30A4D3D1" w14:textId="77777777" w:rsidR="00652DDE" w:rsidRDefault="00652DDE"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chosen to not create an online account out of fear of its getting hacked?</w:t>
      </w:r>
    </w:p>
    <w:p w14:paraId="3E5EC1D5"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cell phone service companies are safe?</w:t>
      </w:r>
    </w:p>
    <w:p w14:paraId="543ED81A"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cell phone manufacturers are safe?</w:t>
      </w:r>
    </w:p>
    <w:p w14:paraId="09F5417A"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your email provider keeps your information safe?</w:t>
      </w:r>
    </w:p>
    <w:p w14:paraId="20DDAB9B"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your social media sites are keeping your information safe?</w:t>
      </w:r>
    </w:p>
    <w:p w14:paraId="730D1B51"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the federal government is keeping your information safe?</w:t>
      </w:r>
    </w:p>
    <w:p w14:paraId="58DDF39A"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your credit card companies are keeping your information safe?</w:t>
      </w:r>
    </w:p>
    <w:p w14:paraId="55D73A7A" w14:textId="77777777" w:rsidR="00DC122F" w:rsidRDefault="00DC122F"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confident are you that retailers and other companies keep your information safe?</w:t>
      </w:r>
    </w:p>
    <w:p w14:paraId="3CEB4ADD" w14:textId="77777777" w:rsidR="00DC122F" w:rsidRDefault="0027577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safe is your information now as compared to 5 years ago?</w:t>
      </w:r>
    </w:p>
    <w:p w14:paraId="29A3D362" w14:textId="77777777" w:rsidR="00652DDE" w:rsidRDefault="0027577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received a notice that your social security number has been compromised?</w:t>
      </w:r>
    </w:p>
    <w:p w14:paraId="0CF11AF1" w14:textId="77777777" w:rsidR="0027577C" w:rsidRDefault="0027577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received a notice that your personal information has been compromised?</w:t>
      </w:r>
    </w:p>
    <w:p w14:paraId="18A335D8" w14:textId="77777777" w:rsidR="0027577C" w:rsidRDefault="0027577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noticed fraudulent charges on your credit card?</w:t>
      </w:r>
    </w:p>
    <w:p w14:paraId="48554BFA" w14:textId="77777777" w:rsidR="0027577C" w:rsidRDefault="0027577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lastRenderedPageBreak/>
        <w:t>Has someone taken over your email account?</w:t>
      </w:r>
    </w:p>
    <w:p w14:paraId="0B508B9E" w14:textId="77777777" w:rsidR="0027577C" w:rsidRDefault="0027577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Has someone attempted to open a credit line using your name?</w:t>
      </w:r>
    </w:p>
    <w:p w14:paraId="2C08DF0D" w14:textId="77777777" w:rsidR="0027577C" w:rsidRDefault="007E0F13"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Has someone taken over your social media accounts without permission?</w:t>
      </w:r>
    </w:p>
    <w:p w14:paraId="6B61C778" w14:textId="77777777" w:rsidR="007E0F13" w:rsidRDefault="007E0F13"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Has someone taken over your email account without your permission?</w:t>
      </w:r>
    </w:p>
    <w:p w14:paraId="212E26F4" w14:textId="77777777" w:rsidR="007E0F13" w:rsidRDefault="007E0F13"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Has someone tried to get a federal tax refund using your name?</w:t>
      </w:r>
    </w:p>
    <w:p w14:paraId="029928E6" w14:textId="77777777" w:rsidR="007E0F13"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keep track of passwords by memorizing them?</w:t>
      </w:r>
    </w:p>
    <w:p w14:paraId="48C2B341"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keep track of passwords by writing them on a piece of paper?</w:t>
      </w:r>
    </w:p>
    <w:p w14:paraId="7063AB31"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use a password management program?</w:t>
      </w:r>
    </w:p>
    <w:p w14:paraId="3AAB5AD5"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save your passwords in a note or document on your pc or mobile device?</w:t>
      </w:r>
    </w:p>
    <w:p w14:paraId="5AC863BC"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save your passwords in your internet browser?</w:t>
      </w:r>
    </w:p>
    <w:p w14:paraId="54A712A4"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keep track of passwords using another method?</w:t>
      </w:r>
    </w:p>
    <w:p w14:paraId="2882F446"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have a hard time keeping track of your passwords?</w:t>
      </w:r>
    </w:p>
    <w:p w14:paraId="42E1DAFA"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worry about how secure your passwords are?</w:t>
      </w:r>
    </w:p>
    <w:p w14:paraId="6D9A6F7A" w14:textId="77777777" w:rsidR="00AB1DBA" w:rsidRDefault="00AB1DBA"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use less secure passwords because complicated ones are too difficult?</w:t>
      </w:r>
    </w:p>
    <w:p w14:paraId="58B3802C" w14:textId="6EB2E934" w:rsidR="00AB1DBA" w:rsidRDefault="001502A2"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shared a password with a friend or family member?</w:t>
      </w:r>
    </w:p>
    <w:p w14:paraId="3B3B582F" w14:textId="5A81110A" w:rsidR="001502A2" w:rsidRDefault="001502A2"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use a two-factor or two-step authentication for any accounts?</w:t>
      </w:r>
    </w:p>
    <w:p w14:paraId="60A95079" w14:textId="3EE8E813" w:rsidR="001502A2" w:rsidRDefault="001502A2"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Do you have to use a code or password or other security feature to access your phone?</w:t>
      </w:r>
    </w:p>
    <w:p w14:paraId="1BEBC4C8" w14:textId="317361C2" w:rsidR="001502A2" w:rsidRDefault="001502A2"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What kind of security feature do you use to access your phone?</w:t>
      </w:r>
    </w:p>
    <w:p w14:paraId="34AB79FB" w14:textId="13002091" w:rsidR="001502A2" w:rsidRDefault="001502A2"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 xml:space="preserve">How frequently do you update your </w:t>
      </w:r>
      <w:proofErr w:type="spellStart"/>
      <w:r>
        <w:rPr>
          <w:rFonts w:cstheme="minorHAnsi"/>
          <w:color w:val="0070C0"/>
          <w:sz w:val="20"/>
          <w:szCs w:val="20"/>
        </w:rPr>
        <w:t>os</w:t>
      </w:r>
      <w:proofErr w:type="spellEnd"/>
      <w:r>
        <w:rPr>
          <w:rFonts w:cstheme="minorHAnsi"/>
          <w:color w:val="0070C0"/>
          <w:sz w:val="20"/>
          <w:szCs w:val="20"/>
        </w:rPr>
        <w:t xml:space="preserve"> on your phone?</w:t>
      </w:r>
    </w:p>
    <w:p w14:paraId="327A2592" w14:textId="100AAF16" w:rsidR="001502A2" w:rsidRDefault="001502A2"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installed any virus protection</w:t>
      </w:r>
      <w:r w:rsidR="00B04FD5">
        <w:rPr>
          <w:rFonts w:cstheme="minorHAnsi"/>
          <w:color w:val="0070C0"/>
          <w:sz w:val="20"/>
          <w:szCs w:val="20"/>
        </w:rPr>
        <w:t xml:space="preserve"> apps on your smartphone?</w:t>
      </w:r>
    </w:p>
    <w:p w14:paraId="58715D07" w14:textId="5CB7F341" w:rsidR="00B04FD5" w:rsidRDefault="00B04FD5"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 xml:space="preserve">Do you ever access public </w:t>
      </w:r>
      <w:proofErr w:type="spellStart"/>
      <w:r>
        <w:rPr>
          <w:rFonts w:cstheme="minorHAnsi"/>
          <w:color w:val="0070C0"/>
          <w:sz w:val="20"/>
          <w:szCs w:val="20"/>
        </w:rPr>
        <w:t>WiFi</w:t>
      </w:r>
      <w:proofErr w:type="spellEnd"/>
      <w:r>
        <w:rPr>
          <w:rFonts w:cstheme="minorHAnsi"/>
          <w:color w:val="0070C0"/>
          <w:sz w:val="20"/>
          <w:szCs w:val="20"/>
        </w:rPr>
        <w:t xml:space="preserve"> in places like airports, cafes or hotels?</w:t>
      </w:r>
    </w:p>
    <w:p w14:paraId="04EB94CB" w14:textId="385A8E3B" w:rsidR="00B04FD5" w:rsidRDefault="00B04FD5"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 xml:space="preserve">Do you use social media while connected to public </w:t>
      </w:r>
      <w:proofErr w:type="spellStart"/>
      <w:r>
        <w:rPr>
          <w:rFonts w:cstheme="minorHAnsi"/>
          <w:color w:val="0070C0"/>
          <w:sz w:val="20"/>
          <w:szCs w:val="20"/>
        </w:rPr>
        <w:t>WiFi</w:t>
      </w:r>
      <w:proofErr w:type="spellEnd"/>
      <w:r>
        <w:rPr>
          <w:rFonts w:cstheme="minorHAnsi"/>
          <w:color w:val="0070C0"/>
          <w:sz w:val="20"/>
          <w:szCs w:val="20"/>
        </w:rPr>
        <w:t>?</w:t>
      </w:r>
    </w:p>
    <w:p w14:paraId="17FBF7B5" w14:textId="34F4C833" w:rsidR="00B04FD5" w:rsidRDefault="00B04FD5"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 xml:space="preserve">Do you use email while connected to public </w:t>
      </w:r>
      <w:proofErr w:type="spellStart"/>
      <w:r>
        <w:rPr>
          <w:rFonts w:cstheme="minorHAnsi"/>
          <w:color w:val="0070C0"/>
          <w:sz w:val="20"/>
          <w:szCs w:val="20"/>
        </w:rPr>
        <w:t>WiFi</w:t>
      </w:r>
      <w:proofErr w:type="spellEnd"/>
      <w:r>
        <w:rPr>
          <w:rFonts w:cstheme="minorHAnsi"/>
          <w:color w:val="0070C0"/>
          <w:sz w:val="20"/>
          <w:szCs w:val="20"/>
        </w:rPr>
        <w:t>?</w:t>
      </w:r>
    </w:p>
    <w:p w14:paraId="050F3F1C" w14:textId="54756AA6" w:rsidR="00B04FD5" w:rsidRDefault="00183B6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Should tech companies be able to use encryption that is unbreakable even to law enforcement?</w:t>
      </w:r>
    </w:p>
    <w:p w14:paraId="4FE30CF8" w14:textId="150AA8E4" w:rsidR="00183B6C" w:rsidRDefault="00183B6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likely do you think the US will experience a significant cyberattack on the banking or financial systems?</w:t>
      </w:r>
    </w:p>
    <w:p w14:paraId="5EF91795" w14:textId="2C6D6504" w:rsidR="00183B6C" w:rsidRDefault="00183B6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How well-prepared do you think US businesses are to prevent cyberattacks?</w:t>
      </w:r>
    </w:p>
    <w:p w14:paraId="54FDECAC" w14:textId="6DB04C5B" w:rsidR="00183B6C" w:rsidRDefault="00183B6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heard about the publication of company emails at Sony?</w:t>
      </w:r>
    </w:p>
    <w:p w14:paraId="7BC91ED2" w14:textId="62868A35" w:rsidR="00183B6C" w:rsidRDefault="00183B6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heard exposure of government security clearance information at the Office of Personnel Management?</w:t>
      </w:r>
    </w:p>
    <w:p w14:paraId="1F6E38D2" w14:textId="2F9D485D" w:rsidR="00183B6C" w:rsidRDefault="00183B6C"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Have you heard about the exposure of credit card data of customers that shopped at Target?</w:t>
      </w:r>
    </w:p>
    <w:p w14:paraId="5E70FCC0" w14:textId="4DA1EED9" w:rsidR="00183B6C" w:rsidRDefault="00291418" w:rsidP="00652DDE">
      <w:pPr>
        <w:pStyle w:val="ListParagraph"/>
        <w:numPr>
          <w:ilvl w:val="0"/>
          <w:numId w:val="18"/>
        </w:numPr>
        <w:spacing w:line="240" w:lineRule="auto"/>
        <w:rPr>
          <w:rFonts w:cstheme="minorHAnsi"/>
          <w:color w:val="0070C0"/>
          <w:sz w:val="20"/>
          <w:szCs w:val="20"/>
        </w:rPr>
      </w:pPr>
      <w:r>
        <w:rPr>
          <w:rFonts w:cstheme="minorHAnsi"/>
          <w:color w:val="0070C0"/>
          <w:sz w:val="20"/>
          <w:szCs w:val="20"/>
        </w:rPr>
        <w:t xml:space="preserve">Have you </w:t>
      </w:r>
      <w:r w:rsidR="00952F83">
        <w:rPr>
          <w:rFonts w:cstheme="minorHAnsi"/>
          <w:color w:val="0070C0"/>
          <w:sz w:val="20"/>
          <w:szCs w:val="20"/>
        </w:rPr>
        <w:t>heard about the disruption of the power grid in the Ukraine?</w:t>
      </w:r>
    </w:p>
    <w:p w14:paraId="7D8AB72B" w14:textId="47AF3055" w:rsidR="00952F83" w:rsidRPr="00E60E10" w:rsidRDefault="00952F83"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Which way do you do the most to keep track of your passwords?</w:t>
      </w:r>
    </w:p>
    <w:p w14:paraId="5854C8FB" w14:textId="7B51046F" w:rsidR="00952F83" w:rsidRPr="00E60E10" w:rsidRDefault="00E65B8D"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 xml:space="preserve">Are most of your passwords </w:t>
      </w:r>
      <w:r w:rsidR="009772CB" w:rsidRPr="00E60E10">
        <w:rPr>
          <w:rFonts w:cstheme="minorHAnsi"/>
          <w:color w:val="FF0000"/>
          <w:sz w:val="20"/>
          <w:szCs w:val="20"/>
        </w:rPr>
        <w:t xml:space="preserve">similar to </w:t>
      </w:r>
      <w:r w:rsidR="008E729F" w:rsidRPr="00E60E10">
        <w:rPr>
          <w:rFonts w:cstheme="minorHAnsi"/>
          <w:color w:val="FF0000"/>
          <w:sz w:val="20"/>
          <w:szCs w:val="20"/>
        </w:rPr>
        <w:t>each other or very different?</w:t>
      </w:r>
    </w:p>
    <w:p w14:paraId="05AA8F88" w14:textId="3A46011E" w:rsidR="008E729F" w:rsidRPr="00E60E10" w:rsidRDefault="002D651A"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 xml:space="preserve">Have you used your social media </w:t>
      </w:r>
      <w:r w:rsidR="00B06606" w:rsidRPr="00E60E10">
        <w:rPr>
          <w:rFonts w:cstheme="minorHAnsi"/>
          <w:color w:val="FF0000"/>
          <w:sz w:val="20"/>
          <w:szCs w:val="20"/>
        </w:rPr>
        <w:t xml:space="preserve">account information to log into </w:t>
      </w:r>
      <w:proofErr w:type="gramStart"/>
      <w:r w:rsidR="00B06606" w:rsidRPr="00E60E10">
        <w:rPr>
          <w:rFonts w:cstheme="minorHAnsi"/>
          <w:color w:val="FF0000"/>
          <w:sz w:val="20"/>
          <w:szCs w:val="20"/>
        </w:rPr>
        <w:t>another  website</w:t>
      </w:r>
      <w:proofErr w:type="gramEnd"/>
      <w:r w:rsidR="00B06606" w:rsidRPr="00E60E10">
        <w:rPr>
          <w:rFonts w:cstheme="minorHAnsi"/>
          <w:color w:val="FF0000"/>
          <w:sz w:val="20"/>
          <w:szCs w:val="20"/>
        </w:rPr>
        <w:t>?</w:t>
      </w:r>
    </w:p>
    <w:p w14:paraId="36717944" w14:textId="499C9F12" w:rsidR="00B06606" w:rsidRPr="00E60E10" w:rsidRDefault="007F57CC"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How frequently for you update your smartphone apps?</w:t>
      </w:r>
    </w:p>
    <w:p w14:paraId="796C44E9" w14:textId="4ED377AA" w:rsidR="007F57CC" w:rsidRPr="00E60E10" w:rsidRDefault="007F57CC"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 xml:space="preserve">Do you make online purchases while connected to public </w:t>
      </w:r>
      <w:proofErr w:type="spellStart"/>
      <w:r w:rsidRPr="00E60E10">
        <w:rPr>
          <w:rFonts w:cstheme="minorHAnsi"/>
          <w:color w:val="FF0000"/>
          <w:sz w:val="20"/>
          <w:szCs w:val="20"/>
        </w:rPr>
        <w:t>WiFi</w:t>
      </w:r>
      <w:proofErr w:type="spellEnd"/>
      <w:r w:rsidRPr="00E60E10">
        <w:rPr>
          <w:rFonts w:cstheme="minorHAnsi"/>
          <w:color w:val="FF0000"/>
          <w:sz w:val="20"/>
          <w:szCs w:val="20"/>
        </w:rPr>
        <w:t>?</w:t>
      </w:r>
    </w:p>
    <w:p w14:paraId="188F5C45" w14:textId="7736735E" w:rsidR="007F57CC" w:rsidRPr="00E60E10" w:rsidRDefault="007F57CC"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 xml:space="preserve">Do you every do online banking or financial transactions while on public </w:t>
      </w:r>
      <w:proofErr w:type="spellStart"/>
      <w:r w:rsidRPr="00E60E10">
        <w:rPr>
          <w:rFonts w:cstheme="minorHAnsi"/>
          <w:color w:val="FF0000"/>
          <w:sz w:val="20"/>
          <w:szCs w:val="20"/>
        </w:rPr>
        <w:t>WiFi</w:t>
      </w:r>
      <w:proofErr w:type="spellEnd"/>
      <w:r w:rsidRPr="00E60E10">
        <w:rPr>
          <w:rFonts w:cstheme="minorHAnsi"/>
          <w:color w:val="FF0000"/>
          <w:sz w:val="20"/>
          <w:szCs w:val="20"/>
        </w:rPr>
        <w:t>?</w:t>
      </w:r>
    </w:p>
    <w:p w14:paraId="21A2A23B" w14:textId="11F6A1CB" w:rsidR="007F57CC" w:rsidRPr="00E60E10" w:rsidRDefault="007F57CC"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How likely during the next 5 years do you think we will have a significant cyberattack on our public infrastructure?</w:t>
      </w:r>
    </w:p>
    <w:p w14:paraId="7EF4D75A" w14:textId="70DF60E7" w:rsidR="007F57CC" w:rsidRPr="00E60E10" w:rsidRDefault="007F57CC"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How well-prepared do you think the US government is to prevent c</w:t>
      </w:r>
      <w:r w:rsidR="009403BB" w:rsidRPr="00E60E10">
        <w:rPr>
          <w:rFonts w:cstheme="minorHAnsi"/>
          <w:color w:val="FF0000"/>
          <w:sz w:val="20"/>
          <w:szCs w:val="20"/>
        </w:rPr>
        <w:t>yberattacks on our government agencies?</w:t>
      </w:r>
    </w:p>
    <w:p w14:paraId="3EB996EA" w14:textId="44956C36" w:rsidR="009403BB" w:rsidRPr="00E60E10" w:rsidRDefault="009403BB"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Have you heard about the publishing of identities of AshleyMadison.com customers?</w:t>
      </w:r>
    </w:p>
    <w:p w14:paraId="4551D858" w14:textId="6FE571EC" w:rsidR="00E60E10" w:rsidRDefault="00E60E10" w:rsidP="00652DDE">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How many people live in your house?</w:t>
      </w:r>
    </w:p>
    <w:p w14:paraId="19C894A2" w14:textId="77777777" w:rsidR="00E60E10" w:rsidRPr="00E60E10" w:rsidRDefault="00E60E10" w:rsidP="00E60E10">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 xml:space="preserve">Do you make online purchases while connected to public </w:t>
      </w:r>
      <w:proofErr w:type="spellStart"/>
      <w:r w:rsidRPr="00E60E10">
        <w:rPr>
          <w:rFonts w:cstheme="minorHAnsi"/>
          <w:color w:val="FF0000"/>
          <w:sz w:val="20"/>
          <w:szCs w:val="20"/>
        </w:rPr>
        <w:t>WiFi</w:t>
      </w:r>
      <w:proofErr w:type="spellEnd"/>
      <w:r w:rsidRPr="00E60E10">
        <w:rPr>
          <w:rFonts w:cstheme="minorHAnsi"/>
          <w:color w:val="FF0000"/>
          <w:sz w:val="20"/>
          <w:szCs w:val="20"/>
        </w:rPr>
        <w:t>?</w:t>
      </w:r>
    </w:p>
    <w:p w14:paraId="39131842" w14:textId="77777777" w:rsidR="00E60E10" w:rsidRPr="00E60E10" w:rsidRDefault="00E60E10" w:rsidP="00E60E10">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How often are you online?</w:t>
      </w:r>
    </w:p>
    <w:p w14:paraId="244F37CC" w14:textId="77777777" w:rsidR="00E60E10" w:rsidRPr="00E60E10" w:rsidRDefault="00E60E10" w:rsidP="00E60E10">
      <w:pPr>
        <w:pStyle w:val="ListParagraph"/>
        <w:numPr>
          <w:ilvl w:val="0"/>
          <w:numId w:val="18"/>
        </w:numPr>
        <w:spacing w:line="240" w:lineRule="auto"/>
        <w:rPr>
          <w:rFonts w:cstheme="minorHAnsi"/>
          <w:color w:val="FF0000"/>
          <w:sz w:val="20"/>
          <w:szCs w:val="20"/>
        </w:rPr>
      </w:pPr>
      <w:r w:rsidRPr="00E60E10">
        <w:rPr>
          <w:rFonts w:cstheme="minorHAnsi"/>
          <w:color w:val="FF0000"/>
          <w:sz w:val="20"/>
          <w:szCs w:val="20"/>
        </w:rPr>
        <w:t>Land line working in home?</w:t>
      </w:r>
    </w:p>
    <w:p w14:paraId="43A13059" w14:textId="77777777" w:rsidR="00E60E10" w:rsidRDefault="00E60E10" w:rsidP="00E60E10">
      <w:pPr>
        <w:pStyle w:val="ListParagraph"/>
        <w:spacing w:line="240" w:lineRule="auto"/>
        <w:rPr>
          <w:rFonts w:cstheme="minorHAnsi"/>
          <w:color w:val="FF0000"/>
          <w:sz w:val="20"/>
          <w:szCs w:val="20"/>
        </w:rPr>
      </w:pPr>
    </w:p>
    <w:p w14:paraId="464C55E0" w14:textId="77777777" w:rsidR="007E7E5B" w:rsidRDefault="007E7E5B" w:rsidP="00E60E10">
      <w:pPr>
        <w:pStyle w:val="ListParagraph"/>
        <w:spacing w:line="240" w:lineRule="auto"/>
        <w:rPr>
          <w:rFonts w:cstheme="minorHAnsi"/>
          <w:color w:val="FF0000"/>
          <w:sz w:val="20"/>
          <w:szCs w:val="20"/>
        </w:rPr>
      </w:pPr>
    </w:p>
    <w:p w14:paraId="798750EE" w14:textId="341CBDE5" w:rsidR="007E7E5B" w:rsidRDefault="007E7E5B" w:rsidP="007E7E5B">
      <w:pPr>
        <w:pStyle w:val="ListParagraph"/>
        <w:spacing w:line="240" w:lineRule="auto"/>
        <w:ind w:left="0"/>
      </w:pPr>
      <w:r>
        <w:t>Significant variables are highlighted above in red.</w:t>
      </w:r>
      <w:r w:rsidR="00DD5111">
        <w:t xml:space="preserve"> </w:t>
      </w:r>
      <w:r w:rsidR="00E20703">
        <w:t xml:space="preserve">In the many </w:t>
      </w:r>
      <w:proofErr w:type="gramStart"/>
      <w:r w:rsidR="00E20703">
        <w:t>models</w:t>
      </w:r>
      <w:proofErr w:type="gramEnd"/>
      <w:r w:rsidR="00E20703">
        <w:t xml:space="preserve"> I tested I decided to add a variable that grouped ages into generations, i.e. </w:t>
      </w:r>
      <w:proofErr w:type="spellStart"/>
      <w:r w:rsidR="00E20703">
        <w:t>Millenial</w:t>
      </w:r>
      <w:proofErr w:type="spellEnd"/>
      <w:r w:rsidR="00E20703">
        <w:t>, Gen-X, Young Boomer, Old Boomer, Silent Generation and GI Generation, to make graphics less cluttered</w:t>
      </w:r>
      <w:r w:rsidR="00BF0E8B">
        <w:t xml:space="preserve"> since age ended up anchoring the final model.</w:t>
      </w:r>
      <w:r w:rsidR="00D16AF3">
        <w:t xml:space="preserve"> Although some of the variables appear to be insignificant, their removal resulted in lower results.</w:t>
      </w:r>
      <w:r w:rsidR="00BF0E8B">
        <w:t xml:space="preserve"> </w:t>
      </w:r>
      <w:r w:rsidR="00BC6C38">
        <w:t>(Below)</w:t>
      </w:r>
    </w:p>
    <w:p w14:paraId="66BA155B" w14:textId="77777777" w:rsidR="00BC6C38" w:rsidRDefault="00BC6C38" w:rsidP="007E7E5B">
      <w:pPr>
        <w:pStyle w:val="ListParagraph"/>
        <w:spacing w:line="240" w:lineRule="auto"/>
        <w:ind w:left="0"/>
      </w:pPr>
    </w:p>
    <w:p w14:paraId="261F7F95" w14:textId="77777777" w:rsidR="00BC6C38" w:rsidRPr="006921FA" w:rsidRDefault="00BC6C38" w:rsidP="00BC6C38">
      <w:pPr>
        <w:widowControl w:val="0"/>
        <w:autoSpaceDE w:val="0"/>
        <w:autoSpaceDN w:val="0"/>
        <w:adjustRightInd w:val="0"/>
        <w:spacing w:after="319" w:line="280" w:lineRule="atLeast"/>
        <w:rPr>
          <w:rFonts w:cstheme="minorHAnsi"/>
          <w:bCs/>
          <w:color w:val="0070C0"/>
        </w:rPr>
      </w:pPr>
      <w:r w:rsidRPr="006921FA">
        <w:rPr>
          <w:rFonts w:cstheme="minorHAnsi"/>
          <w:bCs/>
          <w:color w:val="0070C0"/>
        </w:rPr>
        <w:lastRenderedPageBreak/>
        <w:t xml:space="preserve">&gt;cyberseclm1 &lt;- </w:t>
      </w:r>
      <w:proofErr w:type="gramStart"/>
      <w:r w:rsidRPr="006921FA">
        <w:rPr>
          <w:rFonts w:cstheme="minorHAnsi"/>
          <w:bCs/>
          <w:color w:val="0070C0"/>
        </w:rPr>
        <w:t>lm(</w:t>
      </w:r>
      <w:proofErr w:type="gramEnd"/>
      <w:r w:rsidRPr="006921FA">
        <w:rPr>
          <w:rFonts w:cstheme="minorHAnsi"/>
          <w:bCs/>
          <w:color w:val="0070C0"/>
        </w:rPr>
        <w:t>recage~marital+par+emplnw3+hh1+qc1+intfreq+acct2+habits2+habits3+habits7+habits9+habits10+wifi2a+wifi2b+policy2a+policy3+policy4+policy6e, data=</w:t>
      </w:r>
      <w:proofErr w:type="spellStart"/>
      <w:r w:rsidRPr="006921FA">
        <w:rPr>
          <w:rFonts w:cstheme="minorHAnsi"/>
          <w:bCs/>
          <w:color w:val="0070C0"/>
        </w:rPr>
        <w:t>Cybersecuritymeans</w:t>
      </w:r>
      <w:proofErr w:type="spellEnd"/>
      <w:r w:rsidRPr="006921FA">
        <w:rPr>
          <w:rFonts w:cstheme="minorHAnsi"/>
          <w:bCs/>
          <w:color w:val="0070C0"/>
        </w:rPr>
        <w:t>)</w:t>
      </w:r>
    </w:p>
    <w:p w14:paraId="7C845C31" w14:textId="15747625" w:rsidR="00BC6C38" w:rsidRPr="00BC6C38" w:rsidRDefault="00664862" w:rsidP="00BC6C38">
      <w:pPr>
        <w:widowControl w:val="0"/>
        <w:autoSpaceDE w:val="0"/>
        <w:autoSpaceDN w:val="0"/>
        <w:adjustRightInd w:val="0"/>
        <w:spacing w:after="319" w:line="280" w:lineRule="atLeast"/>
        <w:rPr>
          <w:rFonts w:cstheme="minorHAnsi"/>
          <w:bCs/>
          <w:color w:val="000000"/>
        </w:rPr>
      </w:pPr>
      <w:r>
        <w:rPr>
          <w:rFonts w:cstheme="minorHAnsi"/>
          <w:bCs/>
          <w:color w:val="000000"/>
        </w:rPr>
        <w:t>To start the final model analysis, the dataset was split into Train (708 observations) and Test (332 observations); it was a 70/30% split. In an effort to maximize the accuracy some of the variables were changed.</w:t>
      </w:r>
    </w:p>
    <w:p w14:paraId="0BD240D1" w14:textId="2FE532CD" w:rsidR="00BC6C38" w:rsidRDefault="00664862" w:rsidP="007E7E5B">
      <w:pPr>
        <w:pStyle w:val="ListParagraph"/>
        <w:spacing w:line="240" w:lineRule="auto"/>
        <w:ind w:left="0"/>
        <w:rPr>
          <w:rFonts w:cstheme="minorHAnsi"/>
          <w:bCs/>
          <w:color w:val="0070C0"/>
        </w:rPr>
      </w:pPr>
      <w:r w:rsidRPr="00664862">
        <w:rPr>
          <w:rFonts w:cstheme="minorHAnsi"/>
          <w:bCs/>
          <w:color w:val="0070C0"/>
        </w:rPr>
        <w:t xml:space="preserve">&gt;train1 &lt;- </w:t>
      </w:r>
      <w:proofErr w:type="gramStart"/>
      <w:r w:rsidRPr="00664862">
        <w:rPr>
          <w:rFonts w:cstheme="minorHAnsi"/>
          <w:bCs/>
          <w:color w:val="0070C0"/>
        </w:rPr>
        <w:t>lm(</w:t>
      </w:r>
      <w:proofErr w:type="gramEnd"/>
      <w:r w:rsidRPr="00664862">
        <w:rPr>
          <w:rFonts w:cstheme="minorHAnsi"/>
          <w:bCs/>
          <w:color w:val="0070C0"/>
        </w:rPr>
        <w:t>recage~marital+hh1+qc1+intfreq+habits2+habits3+habits7+habits9+habits10+wifi2a+wifi2b+policy2a+policy3+policy4+policy6e, data=Train)</w:t>
      </w:r>
    </w:p>
    <w:p w14:paraId="7F1241B8" w14:textId="77777777" w:rsidR="00664862" w:rsidRDefault="00664862" w:rsidP="007E7E5B">
      <w:pPr>
        <w:pStyle w:val="ListParagraph"/>
        <w:spacing w:line="240" w:lineRule="auto"/>
        <w:ind w:left="0"/>
        <w:rPr>
          <w:rFonts w:cstheme="minorHAnsi"/>
          <w:bCs/>
          <w:color w:val="0070C0"/>
        </w:rPr>
      </w:pPr>
    </w:p>
    <w:p w14:paraId="7A70216F" w14:textId="4973392D" w:rsidR="00664862" w:rsidRDefault="00C401E8" w:rsidP="007E7E5B">
      <w:pPr>
        <w:pStyle w:val="ListParagraph"/>
        <w:spacing w:line="240" w:lineRule="auto"/>
        <w:ind w:left="0"/>
        <w:rPr>
          <w:rFonts w:cstheme="minorHAnsi"/>
          <w:bCs/>
          <w:color w:val="000000" w:themeColor="text1"/>
        </w:rPr>
      </w:pPr>
      <w:r>
        <w:rPr>
          <w:rFonts w:cstheme="minorHAnsi"/>
          <w:bCs/>
          <w:color w:val="000000" w:themeColor="text1"/>
        </w:rPr>
        <w:t xml:space="preserve">The R-squared is 0.6767 and adjusted R-squared is 0.6216. There are also 604 deleted observations due to </w:t>
      </w:r>
      <w:proofErr w:type="spellStart"/>
      <w:r>
        <w:rPr>
          <w:rFonts w:cstheme="minorHAnsi"/>
          <w:bCs/>
          <w:color w:val="000000" w:themeColor="text1"/>
        </w:rPr>
        <w:t>missingness</w:t>
      </w:r>
      <w:proofErr w:type="spellEnd"/>
      <w:r>
        <w:rPr>
          <w:rFonts w:cstheme="minorHAnsi"/>
          <w:bCs/>
          <w:color w:val="000000" w:themeColor="text1"/>
        </w:rPr>
        <w:t xml:space="preserve"> in our Train dataset.</w:t>
      </w:r>
    </w:p>
    <w:p w14:paraId="42B94F6C" w14:textId="77777777" w:rsidR="00C401E8" w:rsidRDefault="00C401E8" w:rsidP="007E7E5B">
      <w:pPr>
        <w:pStyle w:val="ListParagraph"/>
        <w:spacing w:line="240" w:lineRule="auto"/>
        <w:ind w:left="0"/>
        <w:rPr>
          <w:rFonts w:cstheme="minorHAnsi"/>
          <w:bCs/>
          <w:color w:val="000000" w:themeColor="text1"/>
        </w:rPr>
      </w:pPr>
    </w:p>
    <w:p w14:paraId="675F3BE4" w14:textId="0BD4A4B1" w:rsidR="00C401E8" w:rsidRDefault="00C401E8" w:rsidP="007E7E5B">
      <w:pPr>
        <w:pStyle w:val="ListParagraph"/>
        <w:spacing w:line="240" w:lineRule="auto"/>
        <w:ind w:left="0"/>
        <w:rPr>
          <w:rFonts w:cstheme="minorHAnsi"/>
          <w:bCs/>
          <w:color w:val="000000" w:themeColor="text1"/>
        </w:rPr>
      </w:pPr>
      <w:r>
        <w:rPr>
          <w:rFonts w:cstheme="minorHAnsi"/>
          <w:bCs/>
          <w:color w:val="000000" w:themeColor="text1"/>
        </w:rPr>
        <w:t xml:space="preserve">We ran the predictions and applied them to the Test dataset. The R-squared is 0.7169 and adjusted R-squared is 0.6204. There are 272 deleted observations due to </w:t>
      </w:r>
      <w:proofErr w:type="spellStart"/>
      <w:r>
        <w:rPr>
          <w:rFonts w:cstheme="minorHAnsi"/>
          <w:bCs/>
          <w:color w:val="000000" w:themeColor="text1"/>
        </w:rPr>
        <w:t>missingness</w:t>
      </w:r>
      <w:proofErr w:type="spellEnd"/>
      <w:r>
        <w:rPr>
          <w:rFonts w:cstheme="minorHAnsi"/>
          <w:bCs/>
          <w:color w:val="000000" w:themeColor="text1"/>
        </w:rPr>
        <w:t xml:space="preserve"> (332 observations are in Test). The significance of some of the variables changed. </w:t>
      </w:r>
    </w:p>
    <w:p w14:paraId="65731AB6" w14:textId="77777777" w:rsidR="00C401E8" w:rsidRDefault="00C401E8" w:rsidP="007E7E5B">
      <w:pPr>
        <w:pStyle w:val="ListParagraph"/>
        <w:spacing w:line="240" w:lineRule="auto"/>
        <w:ind w:left="0"/>
        <w:rPr>
          <w:rFonts w:cstheme="minorHAnsi"/>
          <w:bCs/>
          <w:color w:val="000000" w:themeColor="text1"/>
        </w:rPr>
      </w:pPr>
    </w:p>
    <w:p w14:paraId="77BED557" w14:textId="7F143386" w:rsidR="00C401E8" w:rsidRDefault="00C401E8" w:rsidP="007E7E5B">
      <w:pPr>
        <w:pStyle w:val="ListParagraph"/>
        <w:spacing w:line="240" w:lineRule="auto"/>
        <w:ind w:left="0"/>
        <w:rPr>
          <w:rFonts w:cstheme="minorHAnsi"/>
          <w:bCs/>
          <w:color w:val="000000" w:themeColor="text1"/>
        </w:rPr>
      </w:pPr>
      <w:r>
        <w:rPr>
          <w:rFonts w:cstheme="minorHAnsi"/>
          <w:bCs/>
          <w:color w:val="000000" w:themeColor="text1"/>
        </w:rPr>
        <w:t>I ran multiple d</w:t>
      </w:r>
      <w:r w:rsidR="00D11E81">
        <w:rPr>
          <w:rFonts w:cstheme="minorHAnsi"/>
          <w:bCs/>
          <w:color w:val="000000" w:themeColor="text1"/>
        </w:rPr>
        <w:t xml:space="preserve">ata checks including </w:t>
      </w:r>
      <w:proofErr w:type="spellStart"/>
      <w:r w:rsidR="00D11E81">
        <w:rPr>
          <w:rFonts w:cstheme="minorHAnsi"/>
          <w:bCs/>
          <w:color w:val="000000" w:themeColor="text1"/>
        </w:rPr>
        <w:t>cor</w:t>
      </w:r>
      <w:proofErr w:type="spellEnd"/>
      <w:r w:rsidR="00D11E81">
        <w:rPr>
          <w:rFonts w:cstheme="minorHAnsi"/>
          <w:bCs/>
          <w:color w:val="000000" w:themeColor="text1"/>
        </w:rPr>
        <w:t xml:space="preserve">, </w:t>
      </w:r>
      <w:proofErr w:type="spellStart"/>
      <w:r w:rsidR="00D11E81">
        <w:rPr>
          <w:rFonts w:cstheme="minorHAnsi"/>
          <w:bCs/>
          <w:color w:val="000000" w:themeColor="text1"/>
        </w:rPr>
        <w:t>Desc</w:t>
      </w:r>
      <w:proofErr w:type="spellEnd"/>
      <w:r w:rsidR="00D11E81">
        <w:rPr>
          <w:rFonts w:cstheme="minorHAnsi"/>
          <w:bCs/>
          <w:color w:val="000000" w:themeColor="text1"/>
        </w:rPr>
        <w:t xml:space="preserve">, RMSE, MAE, influence plots, outlier plots, leverage plots, added variable plots, Cook Level plots, QQ plots, </w:t>
      </w:r>
      <w:proofErr w:type="spellStart"/>
      <w:r w:rsidR="00D11E81">
        <w:rPr>
          <w:rFonts w:cstheme="minorHAnsi"/>
          <w:bCs/>
          <w:color w:val="000000" w:themeColor="text1"/>
        </w:rPr>
        <w:t>ncv</w:t>
      </w:r>
      <w:proofErr w:type="spellEnd"/>
      <w:r w:rsidR="00D11E81">
        <w:rPr>
          <w:rFonts w:cstheme="minorHAnsi"/>
          <w:bCs/>
          <w:color w:val="000000" w:themeColor="text1"/>
        </w:rPr>
        <w:t xml:space="preserve">, </w:t>
      </w:r>
      <w:proofErr w:type="spellStart"/>
      <w:r w:rsidR="00D11E81">
        <w:rPr>
          <w:rFonts w:cstheme="minorHAnsi"/>
          <w:bCs/>
          <w:color w:val="000000" w:themeColor="text1"/>
        </w:rPr>
        <w:t>chisq.test</w:t>
      </w:r>
      <w:proofErr w:type="spellEnd"/>
      <w:r w:rsidR="00D11E81">
        <w:rPr>
          <w:rFonts w:cstheme="minorHAnsi"/>
          <w:bCs/>
          <w:color w:val="000000" w:themeColor="text1"/>
        </w:rPr>
        <w:t xml:space="preserve">, </w:t>
      </w:r>
      <w:r w:rsidR="00D55BBE">
        <w:rPr>
          <w:rFonts w:cstheme="minorHAnsi"/>
          <w:bCs/>
          <w:color w:val="000000" w:themeColor="text1"/>
        </w:rPr>
        <w:t xml:space="preserve">heat tables, </w:t>
      </w:r>
      <w:r w:rsidR="00D11E81">
        <w:rPr>
          <w:rFonts w:cstheme="minorHAnsi"/>
          <w:bCs/>
          <w:color w:val="000000" w:themeColor="text1"/>
        </w:rPr>
        <w:t>boxplots and histograms.</w:t>
      </w:r>
      <w:r w:rsidR="00D55BBE">
        <w:rPr>
          <w:rFonts w:cstheme="minorHAnsi"/>
          <w:bCs/>
          <w:color w:val="000000" w:themeColor="text1"/>
        </w:rPr>
        <w:t xml:space="preserve"> I included the results in the accompanying presentation. </w:t>
      </w:r>
    </w:p>
    <w:p w14:paraId="2A6C41A5" w14:textId="77777777" w:rsidR="00D55BBE" w:rsidRDefault="00D55BBE" w:rsidP="007E7E5B">
      <w:pPr>
        <w:pStyle w:val="ListParagraph"/>
        <w:spacing w:line="240" w:lineRule="auto"/>
        <w:ind w:left="0"/>
        <w:rPr>
          <w:rFonts w:cstheme="minorHAnsi"/>
          <w:color w:val="000000" w:themeColor="text1"/>
          <w:sz w:val="20"/>
          <w:szCs w:val="20"/>
        </w:rPr>
      </w:pPr>
    </w:p>
    <w:p w14:paraId="7BB6D175" w14:textId="6E52572E" w:rsidR="0021677A" w:rsidRPr="0021677A" w:rsidRDefault="0021677A" w:rsidP="007E7E5B">
      <w:pPr>
        <w:pStyle w:val="ListParagraph"/>
        <w:spacing w:line="240" w:lineRule="auto"/>
        <w:ind w:left="0"/>
        <w:rPr>
          <w:rFonts w:cstheme="minorHAnsi"/>
          <w:color w:val="000000" w:themeColor="text1"/>
        </w:rPr>
      </w:pPr>
      <w:r w:rsidRPr="0021677A">
        <w:rPr>
          <w:rFonts w:cstheme="minorHAnsi"/>
          <w:color w:val="000000" w:themeColor="text1"/>
        </w:rPr>
        <w:t>I found two demographic variables that are not aligned with the US population – Race and Region. The South region is 39.2% of the total, which is higher than the last census. The other variable (Race) has 77% white participants, which is also higher than US population estimates. I cannot say that it affected the results or how much due to the number of non-responses in the dataset.</w:t>
      </w:r>
    </w:p>
    <w:p w14:paraId="13DBB242" w14:textId="77777777" w:rsidR="0021677A" w:rsidRPr="0021677A" w:rsidRDefault="0021677A" w:rsidP="007E7E5B">
      <w:pPr>
        <w:pStyle w:val="ListParagraph"/>
        <w:spacing w:line="240" w:lineRule="auto"/>
        <w:ind w:left="0"/>
        <w:rPr>
          <w:rFonts w:cstheme="minorHAnsi"/>
          <w:color w:val="000000" w:themeColor="text1"/>
        </w:rPr>
      </w:pPr>
    </w:p>
    <w:p w14:paraId="67E76B4E" w14:textId="7248F655" w:rsidR="0021677A" w:rsidRDefault="0021677A" w:rsidP="007E7E5B">
      <w:pPr>
        <w:pStyle w:val="ListParagraph"/>
        <w:spacing w:line="240" w:lineRule="auto"/>
        <w:ind w:left="0"/>
        <w:rPr>
          <w:rFonts w:cstheme="minorHAnsi"/>
          <w:color w:val="000000" w:themeColor="text1"/>
        </w:rPr>
      </w:pPr>
      <w:r>
        <w:rPr>
          <w:rFonts w:cstheme="minorHAnsi"/>
          <w:color w:val="000000" w:themeColor="text1"/>
        </w:rPr>
        <w:t xml:space="preserve">The result of my analysis shows that we need to focus on </w:t>
      </w:r>
      <w:proofErr w:type="spellStart"/>
      <w:r>
        <w:rPr>
          <w:rFonts w:cstheme="minorHAnsi"/>
          <w:color w:val="000000" w:themeColor="text1"/>
        </w:rPr>
        <w:t>Millenial’s</w:t>
      </w:r>
      <w:proofErr w:type="spellEnd"/>
      <w:r>
        <w:rPr>
          <w:rFonts w:cstheme="minorHAnsi"/>
          <w:color w:val="000000" w:themeColor="text1"/>
        </w:rPr>
        <w:t xml:space="preserve"> and Gen-</w:t>
      </w:r>
      <w:proofErr w:type="spellStart"/>
      <w:r>
        <w:rPr>
          <w:rFonts w:cstheme="minorHAnsi"/>
          <w:color w:val="000000" w:themeColor="text1"/>
        </w:rPr>
        <w:t>X’ers</w:t>
      </w:r>
      <w:proofErr w:type="spellEnd"/>
      <w:r>
        <w:rPr>
          <w:rFonts w:cstheme="minorHAnsi"/>
          <w:color w:val="000000" w:themeColor="text1"/>
        </w:rPr>
        <w:t xml:space="preserve"> since they trended together. If possible we can add Young Boomer’</w:t>
      </w:r>
      <w:r w:rsidR="00DE3E1F">
        <w:rPr>
          <w:rFonts w:cstheme="minorHAnsi"/>
          <w:color w:val="000000" w:themeColor="text1"/>
        </w:rPr>
        <w:t xml:space="preserve">s as they trended with them but not with the same degree of frequency. These people are more active online. The password security questions show that approximately 3% of them use a password security application as of 2016, so there is a large market opportunity. These age groups have a range of income that can support a small payment for a secure application protecting their information. </w:t>
      </w:r>
      <w:r w:rsidR="00B50432">
        <w:rPr>
          <w:rFonts w:cstheme="minorHAnsi"/>
          <w:color w:val="000000" w:themeColor="text1"/>
        </w:rPr>
        <w:t>Very few of the subjects (&lt;5%)</w:t>
      </w:r>
      <w:r w:rsidR="00DF4D58">
        <w:rPr>
          <w:rFonts w:cstheme="minorHAnsi"/>
          <w:color w:val="000000" w:themeColor="text1"/>
        </w:rPr>
        <w:t xml:space="preserve"> have experienced a cyber leak, and many have not heard about breaches of some large corporations and governments. </w:t>
      </w:r>
    </w:p>
    <w:p w14:paraId="741F10D0" w14:textId="77777777" w:rsidR="00DF4D58" w:rsidRDefault="00DF4D58" w:rsidP="007E7E5B">
      <w:pPr>
        <w:pStyle w:val="ListParagraph"/>
        <w:spacing w:line="240" w:lineRule="auto"/>
        <w:ind w:left="0"/>
        <w:rPr>
          <w:rFonts w:cstheme="minorHAnsi"/>
          <w:color w:val="000000" w:themeColor="text1"/>
        </w:rPr>
      </w:pPr>
    </w:p>
    <w:p w14:paraId="66D4F82B" w14:textId="4B331164" w:rsidR="00DF4D58" w:rsidRPr="0021677A" w:rsidRDefault="00DF4D58" w:rsidP="007E7E5B">
      <w:pPr>
        <w:pStyle w:val="ListParagraph"/>
        <w:spacing w:line="240" w:lineRule="auto"/>
        <w:ind w:left="0"/>
        <w:rPr>
          <w:rFonts w:cstheme="minorHAnsi"/>
          <w:color w:val="000000" w:themeColor="text1"/>
        </w:rPr>
      </w:pPr>
      <w:r>
        <w:rPr>
          <w:rFonts w:cstheme="minorHAnsi"/>
          <w:color w:val="000000" w:themeColor="text1"/>
        </w:rPr>
        <w:t xml:space="preserve">I would recommend another survey focusing more on </w:t>
      </w:r>
      <w:proofErr w:type="spellStart"/>
      <w:r>
        <w:rPr>
          <w:rFonts w:cstheme="minorHAnsi"/>
          <w:color w:val="000000" w:themeColor="text1"/>
        </w:rPr>
        <w:t>Millenial</w:t>
      </w:r>
      <w:proofErr w:type="spellEnd"/>
      <w:r>
        <w:rPr>
          <w:rFonts w:cstheme="minorHAnsi"/>
          <w:color w:val="000000" w:themeColor="text1"/>
        </w:rPr>
        <w:t>, Gen-X and Young Boomer generations. No questions in this survey asked about preferences, which should be included in the next survey. The current model is mediocre and needs to be improved with planned questions that will not allow as many non-responses as this survey includes. Adding numerical data will help with further quantitative analysis. Please see the accompanying slide deck for details.</w:t>
      </w:r>
      <w:bookmarkStart w:id="0" w:name="_GoBack"/>
      <w:bookmarkEnd w:id="0"/>
    </w:p>
    <w:sectPr w:rsidR="00DF4D58" w:rsidRPr="0021677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8658A" w14:textId="77777777" w:rsidR="00DD7F0D" w:rsidRDefault="00DD7F0D">
      <w:pPr>
        <w:spacing w:after="0" w:line="240" w:lineRule="auto"/>
      </w:pPr>
      <w:r>
        <w:separator/>
      </w:r>
    </w:p>
  </w:endnote>
  <w:endnote w:type="continuationSeparator" w:id="0">
    <w:p w14:paraId="513F19A1" w14:textId="77777777" w:rsidR="00DD7F0D" w:rsidRDefault="00DD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6FD5CC5" w14:textId="77777777" w:rsidR="00FD1C2A" w:rsidRDefault="00DD7F0D">
        <w:r>
          <w:fldChar w:fldCharType="begin"/>
        </w:r>
        <w:r>
          <w:instrText xml:space="preserve"> PAGE   \* MERGEFORMAT </w:instrText>
        </w:r>
        <w:r>
          <w:fldChar w:fldCharType="separate"/>
        </w:r>
        <w:r w:rsidR="00DF4D58">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279B1" w14:textId="77777777" w:rsidR="00DD7F0D" w:rsidRDefault="00DD7F0D">
      <w:pPr>
        <w:spacing w:after="0" w:line="240" w:lineRule="auto"/>
      </w:pPr>
      <w:r>
        <w:separator/>
      </w:r>
    </w:p>
  </w:footnote>
  <w:footnote w:type="continuationSeparator" w:id="0">
    <w:p w14:paraId="4E08752A" w14:textId="77777777" w:rsidR="00DD7F0D" w:rsidRDefault="00DD7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5C3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EE2A74"/>
    <w:lvl w:ilvl="0">
      <w:start w:val="1"/>
      <w:numFmt w:val="decimal"/>
      <w:lvlText w:val="%1."/>
      <w:lvlJc w:val="left"/>
      <w:pPr>
        <w:tabs>
          <w:tab w:val="num" w:pos="1800"/>
        </w:tabs>
        <w:ind w:left="1800" w:hanging="360"/>
      </w:pPr>
    </w:lvl>
  </w:abstractNum>
  <w:abstractNum w:abstractNumId="2">
    <w:nsid w:val="FFFFFF7D"/>
    <w:multiLevelType w:val="singleLevel"/>
    <w:tmpl w:val="49A83156"/>
    <w:lvl w:ilvl="0">
      <w:start w:val="1"/>
      <w:numFmt w:val="decimal"/>
      <w:lvlText w:val="%1."/>
      <w:lvlJc w:val="left"/>
      <w:pPr>
        <w:tabs>
          <w:tab w:val="num" w:pos="1440"/>
        </w:tabs>
        <w:ind w:left="1440" w:hanging="360"/>
      </w:pPr>
    </w:lvl>
  </w:abstractNum>
  <w:abstractNum w:abstractNumId="3">
    <w:nsid w:val="FFFFFF7E"/>
    <w:multiLevelType w:val="singleLevel"/>
    <w:tmpl w:val="C19E430A"/>
    <w:lvl w:ilvl="0">
      <w:start w:val="1"/>
      <w:numFmt w:val="decimal"/>
      <w:lvlText w:val="%1."/>
      <w:lvlJc w:val="left"/>
      <w:pPr>
        <w:tabs>
          <w:tab w:val="num" w:pos="1080"/>
        </w:tabs>
        <w:ind w:left="1080" w:hanging="360"/>
      </w:pPr>
    </w:lvl>
  </w:abstractNum>
  <w:abstractNum w:abstractNumId="4">
    <w:nsid w:val="FFFFFF7F"/>
    <w:multiLevelType w:val="singleLevel"/>
    <w:tmpl w:val="20C6C952"/>
    <w:lvl w:ilvl="0">
      <w:start w:val="1"/>
      <w:numFmt w:val="decimal"/>
      <w:lvlText w:val="%1."/>
      <w:lvlJc w:val="left"/>
      <w:pPr>
        <w:tabs>
          <w:tab w:val="num" w:pos="720"/>
        </w:tabs>
        <w:ind w:left="720" w:hanging="360"/>
      </w:pPr>
    </w:lvl>
  </w:abstractNum>
  <w:abstractNum w:abstractNumId="5">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2F819E8"/>
    <w:lvl w:ilvl="0">
      <w:start w:val="1"/>
      <w:numFmt w:val="decimal"/>
      <w:lvlText w:val="%1."/>
      <w:lvlJc w:val="left"/>
      <w:pPr>
        <w:ind w:left="1080" w:hanging="360"/>
      </w:pPr>
      <w:rPr>
        <w:rFonts w:hint="default"/>
      </w:rPr>
    </w:lvl>
  </w:abstractNum>
  <w:abstractNum w:abstractNumId="1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23EB6"/>
    <w:multiLevelType w:val="hybridMultilevel"/>
    <w:tmpl w:val="28CC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10"/>
  </w:num>
  <w:num w:numId="4">
    <w:abstractNumId w:val="9"/>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9"/>
    <w:lvlOverride w:ilvl="0">
      <w:startOverride w:val="1"/>
    </w:lvlOverride>
  </w:num>
  <w:num w:numId="15">
    <w:abstractNumId w:val="9"/>
  </w:num>
  <w:num w:numId="16">
    <w:abstractNumId w:val="1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F0"/>
    <w:rsid w:val="00076C3F"/>
    <w:rsid w:val="000964B1"/>
    <w:rsid w:val="00107BA1"/>
    <w:rsid w:val="00112216"/>
    <w:rsid w:val="001502A2"/>
    <w:rsid w:val="00183B6C"/>
    <w:rsid w:val="0021677A"/>
    <w:rsid w:val="0027577C"/>
    <w:rsid w:val="00291418"/>
    <w:rsid w:val="002D651A"/>
    <w:rsid w:val="00300B01"/>
    <w:rsid w:val="003B5282"/>
    <w:rsid w:val="004A2129"/>
    <w:rsid w:val="005A3E8F"/>
    <w:rsid w:val="00652DDE"/>
    <w:rsid w:val="00664862"/>
    <w:rsid w:val="006921FA"/>
    <w:rsid w:val="006D2740"/>
    <w:rsid w:val="006D784E"/>
    <w:rsid w:val="00752A26"/>
    <w:rsid w:val="007B5AF0"/>
    <w:rsid w:val="007E0F13"/>
    <w:rsid w:val="007E7E5B"/>
    <w:rsid w:val="007F57CC"/>
    <w:rsid w:val="00831BBD"/>
    <w:rsid w:val="008C1E51"/>
    <w:rsid w:val="008E729F"/>
    <w:rsid w:val="00937E50"/>
    <w:rsid w:val="009403BB"/>
    <w:rsid w:val="00952F83"/>
    <w:rsid w:val="009772CB"/>
    <w:rsid w:val="00A7488F"/>
    <w:rsid w:val="00AB1DBA"/>
    <w:rsid w:val="00AE3F1A"/>
    <w:rsid w:val="00B04FD5"/>
    <w:rsid w:val="00B06606"/>
    <w:rsid w:val="00B50432"/>
    <w:rsid w:val="00BC6C38"/>
    <w:rsid w:val="00BF0E8B"/>
    <w:rsid w:val="00C401E8"/>
    <w:rsid w:val="00CE1F06"/>
    <w:rsid w:val="00D11E81"/>
    <w:rsid w:val="00D16AF3"/>
    <w:rsid w:val="00D55BBE"/>
    <w:rsid w:val="00DA70B7"/>
    <w:rsid w:val="00DA7235"/>
    <w:rsid w:val="00DC122F"/>
    <w:rsid w:val="00DD3FCC"/>
    <w:rsid w:val="00DD5111"/>
    <w:rsid w:val="00DD7F0D"/>
    <w:rsid w:val="00DE3E1F"/>
    <w:rsid w:val="00DF4D58"/>
    <w:rsid w:val="00E20703"/>
    <w:rsid w:val="00E60E10"/>
    <w:rsid w:val="00E65B8D"/>
    <w:rsid w:val="00E86A81"/>
    <w:rsid w:val="00FD1C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1C7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C38"/>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65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25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lahalsell/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1B"/>
    <w:rsid w:val="00C67A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086AD53297C418963EC116FA3A8AF">
    <w:name w:val="88E086AD53297C418963EC116FA3A8AF"/>
  </w:style>
  <w:style w:type="paragraph" w:customStyle="1" w:styleId="BE7F1897675EDD49B1CF9082C5B66A65">
    <w:name w:val="BE7F1897675EDD49B1CF9082C5B66A65"/>
  </w:style>
  <w:style w:type="paragraph" w:customStyle="1" w:styleId="33179C379D5DBF4A83DD956FDD049889">
    <w:name w:val="33179C379D5DBF4A83DD956FDD049889"/>
  </w:style>
  <w:style w:type="paragraph" w:customStyle="1" w:styleId="295C906B8D6AD64C85DF5E585A41DAF2">
    <w:name w:val="295C906B8D6AD64C85DF5E585A41D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10</TotalTime>
  <Pages>8</Pages>
  <Words>2116</Words>
  <Characters>12062</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halsell</dc:creator>
  <cp:keywords/>
  <dc:description/>
  <cp:lastModifiedBy>carla halsell</cp:lastModifiedBy>
  <cp:revision>2</cp:revision>
  <dcterms:created xsi:type="dcterms:W3CDTF">2017-06-09T00:27:00Z</dcterms:created>
  <dcterms:modified xsi:type="dcterms:W3CDTF">2017-06-09T00:27:00Z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